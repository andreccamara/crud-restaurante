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37E91" w14:textId="77777777" w:rsidR="00000000" w:rsidRDefault="00000000">
      <w:pPr>
        <w:pStyle w:val="Ttulo1"/>
        <w:rPr>
          <w:rFonts w:eastAsia="Times New Roman"/>
        </w:rPr>
      </w:pPr>
      <w:r>
        <w:rPr>
          <w:rFonts w:eastAsia="Times New Roman"/>
        </w:rPr>
        <w:t xml:space="preserve">Banco de dados </w:t>
      </w:r>
      <w:proofErr w:type="spellStart"/>
      <w:r>
        <w:rPr>
          <w:rFonts w:eastAsia="Times New Roman"/>
        </w:rPr>
        <w:t>restaurante_dede_e_leo</w:t>
      </w:r>
      <w:proofErr w:type="spellEnd"/>
    </w:p>
    <w:p w14:paraId="731B7303" w14:textId="77777777" w:rsidR="00000000" w:rsidRDefault="00000000">
      <w:pPr>
        <w:pStyle w:val="Ttulo2"/>
        <w:rPr>
          <w:rFonts w:eastAsia="Times New Roman"/>
        </w:rPr>
      </w:pPr>
      <w:r>
        <w:rPr>
          <w:rFonts w:eastAsia="Times New Roman"/>
        </w:rPr>
        <w:t>Estrutura para tabela pedido</w:t>
      </w:r>
    </w:p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4099"/>
        <w:gridCol w:w="1515"/>
        <w:gridCol w:w="1164"/>
        <w:gridCol w:w="1726"/>
      </w:tblGrid>
      <w:tr w:rsidR="00000000" w14:paraId="07539073" w14:textId="77777777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18417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Coluna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951493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Tipo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434636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Nulo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E9544A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Padrão</w:t>
            </w:r>
          </w:p>
        </w:tc>
      </w:tr>
      <w:tr w:rsidR="00000000" w14:paraId="68826B06" w14:textId="77777777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D93F1B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Style w:val="Forte"/>
                <w:rFonts w:eastAsia="Times New Roman"/>
                <w:i/>
                <w:iCs/>
              </w:rPr>
              <w:t>idpedido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56B28B" w14:textId="77777777" w:rsidR="00000000" w:rsidRDefault="0000000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0C60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D09F78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5CDAA081" w14:textId="77777777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50BA5D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Style w:val="Forte"/>
                <w:rFonts w:eastAsia="Times New Roman"/>
                <w:i/>
                <w:iCs/>
              </w:rPr>
              <w:t>usuario_idusuario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0A8549" w14:textId="77777777" w:rsidR="00000000" w:rsidRDefault="0000000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A812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EC7893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4A4C4D81" w14:textId="77777777" w:rsidR="00000000" w:rsidRDefault="00000000">
      <w:pPr>
        <w:pStyle w:val="Ttulo2"/>
        <w:rPr>
          <w:rFonts w:eastAsia="Times New Roman"/>
        </w:rPr>
      </w:pPr>
    </w:p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8504"/>
      </w:tblGrid>
      <w:tr w:rsidR="00000000" w14:paraId="59BE9DF3" w14:textId="77777777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62321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00BE61F3" w14:textId="77777777" w:rsidR="00000000" w:rsidRDefault="00000000">
      <w:pPr>
        <w:pStyle w:val="Ttulo2"/>
        <w:rPr>
          <w:rFonts w:eastAsia="Times New Roman"/>
        </w:rPr>
      </w:pPr>
      <w:r>
        <w:rPr>
          <w:rFonts w:eastAsia="Times New Roman"/>
        </w:rPr>
        <w:t>Estrutura para tabela prato</w:t>
      </w:r>
    </w:p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2051"/>
        <w:gridCol w:w="3019"/>
        <w:gridCol w:w="1383"/>
        <w:gridCol w:w="2051"/>
      </w:tblGrid>
      <w:tr w:rsidR="00000000" w14:paraId="14D3180E" w14:textId="77777777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C0659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Coluna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073D09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Tipo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BD510F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Nulo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DB72E3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Padrão</w:t>
            </w:r>
          </w:p>
        </w:tc>
      </w:tr>
      <w:tr w:rsidR="00000000" w14:paraId="218AA9AF" w14:textId="77777777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4E7D4C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Style w:val="Forte"/>
                <w:rFonts w:eastAsia="Times New Roman"/>
                <w:i/>
                <w:iCs/>
              </w:rPr>
              <w:t>idprato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298688" w14:textId="77777777" w:rsidR="00000000" w:rsidRDefault="0000000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1AD2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0BFA35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1E19C3E0" w14:textId="77777777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9C5D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C4FA39" w14:textId="77777777" w:rsidR="00000000" w:rsidRDefault="0000000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45)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C019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8CDD7D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7D69CE30" w14:textId="77777777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7C3C71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preco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27B39D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float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224B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B65F10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5F17FE6C" w14:textId="77777777" w:rsidR="00000000" w:rsidRDefault="00000000">
      <w:pPr>
        <w:pStyle w:val="Ttulo2"/>
        <w:rPr>
          <w:rFonts w:eastAsia="Times New Roman"/>
        </w:rPr>
      </w:pPr>
      <w:r>
        <w:rPr>
          <w:rFonts w:eastAsia="Times New Roman"/>
        </w:rPr>
        <w:t xml:space="preserve">Estrutura para tabela </w:t>
      </w:r>
      <w:proofErr w:type="spellStart"/>
      <w:r>
        <w:rPr>
          <w:rFonts w:eastAsia="Times New Roman"/>
        </w:rPr>
        <w:t>prato_has_pedido</w:t>
      </w:r>
      <w:proofErr w:type="spellEnd"/>
    </w:p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4741"/>
        <w:gridCol w:w="1294"/>
        <w:gridCol w:w="994"/>
        <w:gridCol w:w="1475"/>
      </w:tblGrid>
      <w:tr w:rsidR="00000000" w14:paraId="188D5258" w14:textId="77777777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88602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Coluna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DDC017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Tipo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1EF8DD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Nulo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3E0D33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Padrão</w:t>
            </w:r>
          </w:p>
        </w:tc>
      </w:tr>
      <w:tr w:rsidR="00000000" w14:paraId="1E2C9189" w14:textId="77777777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9CB444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pedido_idpedido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BC5452" w14:textId="77777777" w:rsidR="00000000" w:rsidRDefault="0000000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FB89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D43CC8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1D46BDC4" w14:textId="77777777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D7F62F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pedido_usuario_idusuario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0C3281" w14:textId="77777777" w:rsidR="00000000" w:rsidRDefault="0000000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A59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35428C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7E1D739A" w14:textId="77777777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EAD7ED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prato_idprato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6A8320" w14:textId="77777777" w:rsidR="00000000" w:rsidRDefault="0000000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354F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2EF298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224B3861" w14:textId="77777777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E8D89A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Style w:val="Forte"/>
                <w:rFonts w:eastAsia="Times New Roman"/>
                <w:i/>
                <w:iCs/>
              </w:rPr>
              <w:t>prato_has_pedidocol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CA56F2" w14:textId="77777777" w:rsidR="00000000" w:rsidRDefault="0000000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767B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64F657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3ABEB3BC" w14:textId="77777777" w:rsidR="00000000" w:rsidRDefault="00000000">
      <w:pPr>
        <w:pStyle w:val="Ttulo2"/>
        <w:rPr>
          <w:rFonts w:eastAsia="Times New Roman"/>
        </w:rPr>
      </w:pPr>
    </w:p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8504"/>
      </w:tblGrid>
      <w:tr w:rsidR="00000000" w14:paraId="06AAAA4C" w14:textId="77777777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020C9D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5C53CF1E" w14:textId="77777777" w:rsidR="00000000" w:rsidRDefault="00000000">
      <w:pPr>
        <w:pStyle w:val="Ttulo2"/>
        <w:rPr>
          <w:rFonts w:eastAsia="Times New Roman"/>
        </w:rPr>
      </w:pPr>
      <w:r>
        <w:rPr>
          <w:rFonts w:eastAsia="Times New Roman"/>
        </w:rPr>
        <w:t xml:space="preserve">Estrutura para tabela </w:t>
      </w:r>
      <w:proofErr w:type="spellStart"/>
      <w:r>
        <w:rPr>
          <w:rFonts w:eastAsia="Times New Roman"/>
        </w:rPr>
        <w:t>usuario</w:t>
      </w:r>
      <w:proofErr w:type="spellEnd"/>
    </w:p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2426"/>
        <w:gridCol w:w="2843"/>
        <w:gridCol w:w="1303"/>
        <w:gridCol w:w="1932"/>
      </w:tblGrid>
      <w:tr w:rsidR="00000000" w14:paraId="703B53D0" w14:textId="77777777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3DA3D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Coluna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C439B0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Tipo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E5FE0F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Nulo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507F96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Padrão</w:t>
            </w:r>
          </w:p>
        </w:tc>
      </w:tr>
      <w:tr w:rsidR="00000000" w14:paraId="1379F90C" w14:textId="77777777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0B46DA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Style w:val="Forte"/>
                <w:rFonts w:eastAsia="Times New Roman"/>
                <w:i/>
                <w:iCs/>
              </w:rPr>
              <w:t>idusuario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A9EF70" w14:textId="77777777" w:rsidR="00000000" w:rsidRDefault="0000000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11)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5378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35292F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5FB21EC9" w14:textId="77777777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53F6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1E04D4" w14:textId="77777777" w:rsidR="00000000" w:rsidRDefault="0000000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45)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AC0C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7077D5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74FAC20B" w14:textId="77777777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5401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senha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C3B41A" w14:textId="77777777" w:rsidR="00000000" w:rsidRDefault="0000000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45)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E139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60932B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6064D131" w14:textId="77777777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F30FA3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email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ABD2EE" w14:textId="77777777" w:rsidR="00000000" w:rsidRDefault="0000000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45)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C7D1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C94B91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29617BFB" w14:textId="77777777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BA24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categoria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1C40E7" w14:textId="77777777" w:rsidR="00000000" w:rsidRDefault="0000000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tinyint</w:t>
            </w:r>
            <w:proofErr w:type="spellEnd"/>
            <w:r>
              <w:rPr>
                <w:rFonts w:eastAsia="Times New Roman"/>
              </w:rPr>
              <w:t>(</w:t>
            </w:r>
            <w:proofErr w:type="gramEnd"/>
            <w:r>
              <w:rPr>
                <w:rFonts w:eastAsia="Times New Roman"/>
              </w:rPr>
              <w:t>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F2C6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C5051A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1BDE153E" w14:textId="77777777" w:rsidR="00000000" w:rsidRDefault="00000000">
      <w:pPr>
        <w:pStyle w:val="Ttulo2"/>
        <w:rPr>
          <w:rFonts w:eastAsia="Times New Roman"/>
        </w:rPr>
      </w:pPr>
      <w:r>
        <w:rPr>
          <w:rFonts w:eastAsia="Times New Roman"/>
        </w:rPr>
        <w:t xml:space="preserve">Despejando dados para a tabela </w:t>
      </w:r>
      <w:proofErr w:type="spellStart"/>
      <w:r>
        <w:rPr>
          <w:rFonts w:eastAsia="Times New Roman"/>
        </w:rPr>
        <w:t>usuario</w:t>
      </w:r>
      <w:proofErr w:type="spellEnd"/>
    </w:p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397"/>
        <w:gridCol w:w="1423"/>
        <w:gridCol w:w="1291"/>
        <w:gridCol w:w="4997"/>
        <w:gridCol w:w="396"/>
      </w:tblGrid>
      <w:tr w:rsidR="00000000" w14:paraId="3A5F7C3C" w14:textId="77777777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E1A2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302E14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andre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647C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0150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andre@hotmail.com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8B05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 w14:paraId="6B6411BB" w14:textId="77777777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2DD7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A2AB7D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leo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998B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7D93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leo@hotmail.com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9BA7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 w14:paraId="3CA334DD" w14:textId="77777777">
        <w:trPr>
          <w:tblCellSpacing w:w="7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0930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9F9B99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leo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212D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E6D6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leo@hotmail.com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C4D1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</w:tbl>
    <w:p w14:paraId="5C2FDC46" w14:textId="77777777" w:rsidR="00306504" w:rsidRDefault="00306504">
      <w:pPr>
        <w:rPr>
          <w:rFonts w:eastAsia="Times New Roman"/>
        </w:rPr>
      </w:pPr>
    </w:p>
    <w:sectPr w:rsidR="00306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attachedTemplate r:id="rId1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28"/>
    <w:rsid w:val="00306504"/>
    <w:rsid w:val="00684728"/>
    <w:rsid w:val="00EA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0E28A1"/>
  <w15:chartTrackingRefBased/>
  <w15:docId w15:val="{AE1738EE-D15D-4DDC-90A4-0ADA893B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654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 Corso</dc:creator>
  <cp:keywords/>
  <dc:description/>
  <cp:lastModifiedBy>Nair Corso</cp:lastModifiedBy>
  <cp:revision>2</cp:revision>
  <dcterms:created xsi:type="dcterms:W3CDTF">2024-06-17T03:20:00Z</dcterms:created>
  <dcterms:modified xsi:type="dcterms:W3CDTF">2024-06-17T03:20:00Z</dcterms:modified>
</cp:coreProperties>
</file>